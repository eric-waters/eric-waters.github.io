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A187" w14:textId="37C07DFC" w:rsidR="00394A6D" w:rsidRPr="00E81BF8" w:rsidRDefault="00BC66BF">
      <w:pPr>
        <w:pStyle w:val="Title"/>
        <w:rPr>
          <w:szCs w:val="52"/>
        </w:rPr>
      </w:pPr>
      <w:sdt>
        <w:sdtPr>
          <w:rPr>
            <w:szCs w:val="52"/>
          </w:rPr>
          <w:alias w:val="Enter your name:"/>
          <w:tag w:val=""/>
          <w:id w:val="-328297061"/>
          <w:placeholder>
            <w:docPart w:val="F335CDCCAA914AE5A2D462F0C09C8EF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1113A" w:rsidRPr="00E81BF8">
            <w:rPr>
              <w:szCs w:val="52"/>
            </w:rPr>
            <w:t>Eric Waters</w:t>
          </w:r>
        </w:sdtContent>
      </w:sdt>
    </w:p>
    <w:p w14:paraId="40586976" w14:textId="6A36F729" w:rsidR="0061113A" w:rsidRPr="00AE2030" w:rsidRDefault="00E81BF8" w:rsidP="0061113A">
      <w:pPr>
        <w:spacing w:after="0"/>
        <w:rPr>
          <w:sz w:val="20"/>
          <w:szCs w:val="20"/>
        </w:rPr>
      </w:pPr>
      <w:r w:rsidRPr="00AE2030">
        <w:rPr>
          <w:noProof/>
          <w:sz w:val="20"/>
          <w:szCs w:val="20"/>
        </w:rPr>
        <w:drawing>
          <wp:anchor distT="0" distB="0" distL="114300" distR="0" simplePos="0" relativeHeight="251658240" behindDoc="1" locked="0" layoutInCell="1" allowOverlap="1" wp14:anchorId="7833C64D" wp14:editId="31D28FD2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142875" cy="142875"/>
            <wp:effectExtent l="0" t="0" r="9525" b="9525"/>
            <wp:wrapSquare wrapText="bothSides"/>
            <wp:docPr id="2" name="Graphic 2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Link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EEF" w:rsidRPr="00C33EEF">
        <w:rPr>
          <w:sz w:val="20"/>
          <w:szCs w:val="20"/>
        </w:rPr>
        <w:t>977 East Apache Blvd Apt 1046-B, Tempe, Arizona 85281</w:t>
      </w:r>
      <w:r w:rsidR="00C33EEF">
        <w:rPr>
          <w:sz w:val="20"/>
          <w:szCs w:val="20"/>
        </w:rPr>
        <w:t xml:space="preserve"> </w:t>
      </w:r>
      <w:r w:rsidR="007D00B3" w:rsidRPr="00AE2030">
        <w:rPr>
          <w:sz w:val="20"/>
          <w:szCs w:val="20"/>
        </w:rPr>
        <w:t>| </w:t>
      </w:r>
      <w:r w:rsidR="00855AE5">
        <w:rPr>
          <w:sz w:val="20"/>
          <w:szCs w:val="20"/>
        </w:rPr>
        <w:t xml:space="preserve">+1 </w:t>
      </w:r>
      <w:r w:rsidR="0061113A" w:rsidRPr="00AE2030">
        <w:rPr>
          <w:sz w:val="20"/>
          <w:szCs w:val="20"/>
        </w:rPr>
        <w:t>(480) 359-8677</w:t>
      </w:r>
      <w:r w:rsidR="007D00B3" w:rsidRPr="00AE2030">
        <w:rPr>
          <w:sz w:val="20"/>
          <w:szCs w:val="20"/>
        </w:rPr>
        <w:t> | </w:t>
      </w:r>
      <w:hyperlink r:id="rId10" w:history="1">
        <w:r w:rsidR="0061113A" w:rsidRPr="00AE2030">
          <w:rPr>
            <w:rStyle w:val="Hyperlink"/>
            <w:sz w:val="20"/>
            <w:szCs w:val="20"/>
          </w:rPr>
          <w:t>eswaters@asu.edu</w:t>
        </w:r>
      </w:hyperlink>
      <w:r w:rsidR="0061113A" w:rsidRPr="00AE2030">
        <w:rPr>
          <w:sz w:val="20"/>
          <w:szCs w:val="20"/>
        </w:rPr>
        <w:t xml:space="preserve"> | </w:t>
      </w:r>
    </w:p>
    <w:p w14:paraId="4EE282E6" w14:textId="3F9F5408" w:rsidR="0061113A" w:rsidRPr="00AE2030" w:rsidRDefault="004E7751" w:rsidP="0061113A">
      <w:pPr>
        <w:spacing w:after="0"/>
        <w:rPr>
          <w:sz w:val="20"/>
          <w:szCs w:val="20"/>
        </w:rPr>
      </w:pPr>
      <w:r>
        <w:rPr>
          <w:sz w:val="20"/>
          <w:szCs w:val="20"/>
        </w:rPr>
        <w:t>F</w:t>
      </w:r>
      <w:r w:rsidR="00855AE5">
        <w:rPr>
          <w:sz w:val="20"/>
          <w:szCs w:val="20"/>
        </w:rPr>
        <w:t>or a complete virtual tour of myself</w:t>
      </w:r>
      <w:r w:rsidR="00F83A8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please </w:t>
      </w:r>
      <w:r w:rsidR="00855AE5">
        <w:rPr>
          <w:sz w:val="20"/>
          <w:szCs w:val="20"/>
        </w:rPr>
        <w:t>visit</w:t>
      </w:r>
      <w:r w:rsidR="00EB5F69" w:rsidRPr="00AE2030">
        <w:rPr>
          <w:sz w:val="20"/>
          <w:szCs w:val="20"/>
        </w:rPr>
        <w:t xml:space="preserve"> </w:t>
      </w:r>
      <w:hyperlink r:id="rId11" w:history="1">
        <w:r w:rsidR="0061113A" w:rsidRPr="00AE2030">
          <w:rPr>
            <w:rStyle w:val="Hyperlink"/>
            <w:sz w:val="20"/>
            <w:szCs w:val="20"/>
          </w:rPr>
          <w:t>https://ericwaters.herokuapp.com/</w:t>
        </w:r>
      </w:hyperlink>
    </w:p>
    <w:p w14:paraId="74FB61F1" w14:textId="34B2676C" w:rsidR="00F749E8" w:rsidRDefault="00F749E8" w:rsidP="0061113A">
      <w:pPr>
        <w:spacing w:after="0"/>
      </w:pPr>
    </w:p>
    <w:p w14:paraId="0BD898D4" w14:textId="2276D603" w:rsidR="00F749E8" w:rsidRDefault="00F749E8" w:rsidP="00F749E8">
      <w:pPr>
        <w:pStyle w:val="Heading1"/>
        <w:spacing w:before="0"/>
      </w:pPr>
      <w:r>
        <w:t>Education</w:t>
      </w:r>
    </w:p>
    <w:p w14:paraId="43FCF2CD" w14:textId="07332B9B" w:rsidR="000E6CE0" w:rsidRPr="00D97180" w:rsidRDefault="000E6CE0" w:rsidP="00F749E8">
      <w:pPr>
        <w:pStyle w:val="Heading1"/>
        <w:spacing w:before="0"/>
      </w:pPr>
      <w:r w:rsidRPr="000E6CE0">
        <w:rPr>
          <w:sz w:val="24"/>
          <w:szCs w:val="24"/>
        </w:rPr>
        <w:t>Arizona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Theme="minorHAnsi" w:hAnsiTheme="minorHAnsi"/>
          <w:b w:val="0"/>
          <w:bCs/>
          <w:sz w:val="20"/>
          <w:szCs w:val="20"/>
        </w:rPr>
        <w:t>Tempe, Arizona</w:t>
      </w:r>
    </w:p>
    <w:p w14:paraId="73FD1B99" w14:textId="2194522E" w:rsidR="000E6CE0" w:rsidRPr="000E6CE0" w:rsidRDefault="000E6CE0" w:rsidP="00582885">
      <w:pPr>
        <w:pStyle w:val="Heading1"/>
        <w:spacing w:before="0" w:line="276" w:lineRule="auto"/>
        <w:rPr>
          <w:rFonts w:asciiTheme="minorHAnsi" w:hAnsiTheme="minorHAnsi"/>
          <w:b w:val="0"/>
          <w:bCs/>
          <w:sz w:val="20"/>
          <w:szCs w:val="20"/>
        </w:rPr>
      </w:pPr>
      <w:r w:rsidRPr="000E6CE0"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>Computer Science, B.S.</w:t>
      </w: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  <w:t xml:space="preserve">         </w:t>
      </w:r>
      <w:r>
        <w:rPr>
          <w:rFonts w:asciiTheme="minorHAnsi" w:hAnsiTheme="minorHAnsi"/>
          <w:b w:val="0"/>
          <w:bCs/>
          <w:sz w:val="20"/>
          <w:szCs w:val="20"/>
        </w:rPr>
        <w:t>Graduating May 2022</w:t>
      </w:r>
    </w:p>
    <w:p w14:paraId="365C0D4A" w14:textId="332C7072" w:rsidR="00F749E8" w:rsidRPr="00E81BF8" w:rsidRDefault="00F749E8" w:rsidP="00582885">
      <w:pPr>
        <w:pStyle w:val="Heading1"/>
        <w:numPr>
          <w:ilvl w:val="0"/>
          <w:numId w:val="25"/>
        </w:numPr>
        <w:spacing w:before="0" w:after="0" w:line="276" w:lineRule="auto"/>
        <w:rPr>
          <w:rFonts w:asciiTheme="minorHAnsi" w:hAnsiTheme="minorHAnsi"/>
          <w:b w:val="0"/>
          <w:bCs/>
          <w:sz w:val="20"/>
          <w:szCs w:val="20"/>
        </w:rPr>
      </w:pPr>
      <w:r w:rsidRPr="00E81BF8">
        <w:rPr>
          <w:rFonts w:asciiTheme="minorHAnsi" w:hAnsiTheme="minorHAnsi"/>
          <w:b w:val="0"/>
          <w:bCs/>
          <w:sz w:val="20"/>
          <w:szCs w:val="20"/>
        </w:rPr>
        <w:t>4.</w:t>
      </w:r>
      <w:r w:rsidR="007532B6">
        <w:rPr>
          <w:rFonts w:asciiTheme="minorHAnsi" w:hAnsiTheme="minorHAnsi"/>
          <w:b w:val="0"/>
          <w:bCs/>
          <w:sz w:val="20"/>
          <w:szCs w:val="20"/>
        </w:rPr>
        <w:t>00+</w:t>
      </w:r>
      <w:r w:rsidRPr="00E81BF8">
        <w:rPr>
          <w:rFonts w:asciiTheme="minorHAnsi" w:hAnsiTheme="minorHAnsi"/>
          <w:b w:val="0"/>
          <w:bCs/>
          <w:sz w:val="20"/>
          <w:szCs w:val="20"/>
        </w:rPr>
        <w:t xml:space="preserve"> GPA</w:t>
      </w:r>
    </w:p>
    <w:p w14:paraId="031FA659" w14:textId="1E7B999E" w:rsidR="00F749E8" w:rsidRPr="00E81BF8" w:rsidRDefault="00F749E8" w:rsidP="00321D15">
      <w:pPr>
        <w:pStyle w:val="Heading1"/>
        <w:numPr>
          <w:ilvl w:val="0"/>
          <w:numId w:val="25"/>
        </w:numPr>
        <w:spacing w:before="0" w:after="0"/>
        <w:rPr>
          <w:rFonts w:asciiTheme="minorHAnsi" w:hAnsiTheme="minorHAnsi"/>
          <w:b w:val="0"/>
          <w:bCs/>
          <w:sz w:val="20"/>
          <w:szCs w:val="20"/>
        </w:rPr>
      </w:pPr>
      <w:r w:rsidRPr="00E81BF8">
        <w:rPr>
          <w:rFonts w:asciiTheme="minorHAnsi" w:hAnsiTheme="minorHAnsi"/>
          <w:b w:val="0"/>
          <w:bCs/>
          <w:sz w:val="20"/>
          <w:szCs w:val="20"/>
        </w:rPr>
        <w:t>Barrett, the Honors College</w:t>
      </w:r>
    </w:p>
    <w:p w14:paraId="57B5A475" w14:textId="11ECCBE8" w:rsidR="00E81BF8" w:rsidRDefault="00F749E8" w:rsidP="00095882">
      <w:pPr>
        <w:pStyle w:val="Heading1"/>
        <w:numPr>
          <w:ilvl w:val="0"/>
          <w:numId w:val="25"/>
        </w:numPr>
        <w:spacing w:before="0" w:after="0"/>
        <w:rPr>
          <w:rFonts w:asciiTheme="minorHAnsi" w:hAnsiTheme="minorHAnsi"/>
          <w:b w:val="0"/>
          <w:bCs/>
          <w:sz w:val="20"/>
          <w:szCs w:val="20"/>
        </w:rPr>
      </w:pPr>
      <w:r w:rsidRPr="00E81BF8">
        <w:rPr>
          <w:rFonts w:asciiTheme="minorHAnsi" w:hAnsiTheme="minorHAnsi"/>
          <w:b w:val="0"/>
          <w:bCs/>
          <w:sz w:val="20"/>
          <w:szCs w:val="20"/>
        </w:rPr>
        <w:t>Key Courses Taken: O</w:t>
      </w:r>
      <w:r w:rsidR="008C7BB0">
        <w:rPr>
          <w:rFonts w:asciiTheme="minorHAnsi" w:hAnsiTheme="minorHAnsi"/>
          <w:b w:val="0"/>
          <w:bCs/>
          <w:sz w:val="20"/>
          <w:szCs w:val="20"/>
        </w:rPr>
        <w:t xml:space="preserve">OP </w:t>
      </w:r>
      <w:r w:rsidRPr="00E81BF8">
        <w:rPr>
          <w:rFonts w:asciiTheme="minorHAnsi" w:hAnsiTheme="minorHAnsi"/>
          <w:b w:val="0"/>
          <w:bCs/>
          <w:sz w:val="20"/>
          <w:szCs w:val="20"/>
        </w:rPr>
        <w:t xml:space="preserve">&amp; Data Structures, Logic in </w:t>
      </w:r>
      <w:r w:rsidR="008C7BB0">
        <w:rPr>
          <w:rFonts w:asciiTheme="minorHAnsi" w:hAnsiTheme="minorHAnsi"/>
          <w:b w:val="0"/>
          <w:bCs/>
          <w:sz w:val="20"/>
          <w:szCs w:val="20"/>
        </w:rPr>
        <w:t>CS</w:t>
      </w:r>
      <w:r w:rsidR="00E44159">
        <w:rPr>
          <w:rFonts w:asciiTheme="minorHAnsi" w:hAnsiTheme="minorHAnsi"/>
          <w:b w:val="0"/>
          <w:bCs/>
          <w:sz w:val="20"/>
          <w:szCs w:val="20"/>
        </w:rPr>
        <w:t xml:space="preserve">, Data Structures &amp; Algorithms, </w:t>
      </w:r>
      <w:r w:rsidR="00576099">
        <w:rPr>
          <w:rFonts w:asciiTheme="minorHAnsi" w:hAnsiTheme="minorHAnsi"/>
          <w:b w:val="0"/>
          <w:bCs/>
          <w:sz w:val="20"/>
          <w:szCs w:val="20"/>
        </w:rPr>
        <w:t xml:space="preserve">Intro to Software Engineering, </w:t>
      </w:r>
      <w:r w:rsidR="00827609">
        <w:rPr>
          <w:rFonts w:asciiTheme="minorHAnsi" w:hAnsiTheme="minorHAnsi"/>
          <w:b w:val="0"/>
          <w:bCs/>
          <w:sz w:val="20"/>
          <w:szCs w:val="20"/>
        </w:rPr>
        <w:t xml:space="preserve">Principles of Programming Languages, </w:t>
      </w:r>
      <w:r w:rsidR="0052401A">
        <w:rPr>
          <w:rFonts w:asciiTheme="minorHAnsi" w:hAnsiTheme="minorHAnsi"/>
          <w:b w:val="0"/>
          <w:bCs/>
          <w:sz w:val="20"/>
          <w:szCs w:val="20"/>
        </w:rPr>
        <w:t>Operating Systems</w:t>
      </w:r>
      <w:r w:rsidR="007E6328">
        <w:rPr>
          <w:rFonts w:asciiTheme="minorHAnsi" w:hAnsiTheme="minorHAnsi"/>
          <w:b w:val="0"/>
          <w:bCs/>
          <w:sz w:val="20"/>
          <w:szCs w:val="20"/>
        </w:rPr>
        <w:t>, Intro to Theoretical Computer Science</w:t>
      </w:r>
      <w:r w:rsidR="008C7BB0">
        <w:rPr>
          <w:rFonts w:asciiTheme="minorHAnsi" w:hAnsiTheme="minorHAnsi"/>
          <w:b w:val="0"/>
          <w:bCs/>
          <w:sz w:val="20"/>
          <w:szCs w:val="20"/>
        </w:rPr>
        <w:t xml:space="preserve">, </w:t>
      </w:r>
      <w:r w:rsidR="00266A5A">
        <w:rPr>
          <w:rFonts w:asciiTheme="minorHAnsi" w:hAnsiTheme="minorHAnsi"/>
          <w:b w:val="0"/>
          <w:bCs/>
          <w:sz w:val="20"/>
          <w:szCs w:val="20"/>
        </w:rPr>
        <w:t>Database Management, Software QA &amp; Testing</w:t>
      </w:r>
    </w:p>
    <w:p w14:paraId="0EF31D88" w14:textId="403DA86F" w:rsidR="00B97FA2" w:rsidRDefault="00B97FA2" w:rsidP="00095882">
      <w:pPr>
        <w:pStyle w:val="Heading1"/>
        <w:numPr>
          <w:ilvl w:val="0"/>
          <w:numId w:val="25"/>
        </w:numPr>
        <w:spacing w:before="0" w:after="0"/>
        <w:rPr>
          <w:rFonts w:asciiTheme="minorHAnsi" w:hAnsiTheme="minorHAnsi"/>
          <w:b w:val="0"/>
          <w:bCs/>
          <w:sz w:val="20"/>
          <w:szCs w:val="20"/>
        </w:rPr>
      </w:pPr>
      <w:r>
        <w:rPr>
          <w:rFonts w:asciiTheme="minorHAnsi" w:hAnsiTheme="minorHAnsi"/>
          <w:b w:val="0"/>
          <w:bCs/>
          <w:sz w:val="20"/>
          <w:szCs w:val="20"/>
        </w:rPr>
        <w:t xml:space="preserve">Enrolled in 4+1 Master’s in Computer Science program </w:t>
      </w:r>
      <w:r w:rsidR="006F119E">
        <w:rPr>
          <w:rFonts w:asciiTheme="minorHAnsi" w:hAnsiTheme="minorHAnsi"/>
          <w:b w:val="0"/>
          <w:bCs/>
          <w:sz w:val="20"/>
          <w:szCs w:val="20"/>
        </w:rPr>
        <w:t>and will graduate in May 2023</w:t>
      </w:r>
    </w:p>
    <w:p w14:paraId="6BA41868" w14:textId="77777777" w:rsidR="00D875B8" w:rsidRDefault="00D875B8" w:rsidP="00D875B8">
      <w:pPr>
        <w:pStyle w:val="Heading1"/>
        <w:spacing w:before="0" w:after="0"/>
        <w:ind w:left="720"/>
        <w:rPr>
          <w:rFonts w:asciiTheme="minorHAnsi" w:hAnsiTheme="minorHAnsi"/>
          <w:b w:val="0"/>
          <w:bCs/>
          <w:sz w:val="20"/>
          <w:szCs w:val="20"/>
        </w:rPr>
      </w:pPr>
    </w:p>
    <w:p w14:paraId="725E5B6C" w14:textId="65279CCD" w:rsidR="00E21BDA" w:rsidRDefault="00E92E03" w:rsidP="00E21BDA">
      <w:pPr>
        <w:pStyle w:val="Heading1"/>
        <w:spacing w:before="0" w:after="0"/>
        <w:rPr>
          <w:szCs w:val="28"/>
        </w:rPr>
      </w:pPr>
      <w:r>
        <w:rPr>
          <w:szCs w:val="28"/>
        </w:rPr>
        <w:t>Work Experience</w:t>
      </w:r>
    </w:p>
    <w:p w14:paraId="72CBF87B" w14:textId="43FFE54A" w:rsidR="00463FA1" w:rsidRDefault="00463FA1" w:rsidP="00463FA1">
      <w:pPr>
        <w:pStyle w:val="Heading1"/>
        <w:spacing w:before="0"/>
        <w:rPr>
          <w:rFonts w:asciiTheme="minorHAnsi" w:hAnsiTheme="minorHAnsi"/>
          <w:b w:val="0"/>
          <w:bCs/>
          <w:sz w:val="20"/>
          <w:szCs w:val="20"/>
        </w:rPr>
      </w:pPr>
      <w:r>
        <w:rPr>
          <w:sz w:val="24"/>
          <w:szCs w:val="24"/>
        </w:rPr>
        <w:t>Dell Technologies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rFonts w:asciiTheme="minorHAnsi" w:hAnsiTheme="minorHAnsi"/>
          <w:b w:val="0"/>
          <w:bCs/>
          <w:sz w:val="20"/>
          <w:szCs w:val="20"/>
        </w:rPr>
        <w:t>Remote – Arizona</w:t>
      </w:r>
    </w:p>
    <w:p w14:paraId="16087102" w14:textId="65C4A522" w:rsidR="00463FA1" w:rsidRDefault="00D97180" w:rsidP="00463FA1">
      <w:pPr>
        <w:pStyle w:val="Heading1"/>
        <w:spacing w:before="0" w:line="276" w:lineRule="auto"/>
        <w:rPr>
          <w:rFonts w:asciiTheme="minorHAnsi" w:hAnsiTheme="minorHAnsi"/>
          <w:b w:val="0"/>
          <w:bCs/>
          <w:sz w:val="20"/>
          <w:szCs w:val="20"/>
        </w:rPr>
      </w:pP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>Undergraduate Software Engineering Intern</w:t>
      </w:r>
      <w:r w:rsidR="00463FA1"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 w:rsidR="00463FA1"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 w:rsidR="00463FA1"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 w:rsidR="00463FA1"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 w:rsidR="00463FA1"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 w:rsidR="00463FA1"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ab/>
      </w:r>
      <w:r>
        <w:rPr>
          <w:rFonts w:asciiTheme="minorHAnsi" w:hAnsiTheme="minorHAnsi"/>
          <w:b w:val="0"/>
          <w:bCs/>
          <w:color w:val="7C7C7C" w:themeColor="background2" w:themeShade="80"/>
          <w:sz w:val="22"/>
          <w:szCs w:val="22"/>
        </w:rPr>
        <w:t xml:space="preserve">   </w:t>
      </w:r>
      <w:r w:rsidR="00114C3E">
        <w:rPr>
          <w:rFonts w:asciiTheme="minorHAnsi" w:hAnsiTheme="minorHAnsi"/>
          <w:b w:val="0"/>
          <w:bCs/>
          <w:sz w:val="20"/>
          <w:szCs w:val="20"/>
        </w:rPr>
        <w:t>May 2021 – August 202</w:t>
      </w:r>
      <w:r>
        <w:rPr>
          <w:rFonts w:asciiTheme="minorHAnsi" w:hAnsiTheme="minorHAnsi"/>
          <w:b w:val="0"/>
          <w:bCs/>
          <w:sz w:val="20"/>
          <w:szCs w:val="20"/>
        </w:rPr>
        <w:t>1</w:t>
      </w:r>
    </w:p>
    <w:p w14:paraId="258DDF5F" w14:textId="502A53B8" w:rsidR="005C2444" w:rsidRPr="000E6CE0" w:rsidRDefault="005C2444" w:rsidP="005C2444">
      <w:pPr>
        <w:pStyle w:val="Heading1"/>
        <w:numPr>
          <w:ilvl w:val="0"/>
          <w:numId w:val="32"/>
        </w:numPr>
        <w:spacing w:before="0" w:line="276" w:lineRule="auto"/>
        <w:rPr>
          <w:rFonts w:asciiTheme="minorHAnsi" w:hAnsiTheme="minorHAnsi"/>
          <w:b w:val="0"/>
          <w:bCs/>
          <w:sz w:val="20"/>
          <w:szCs w:val="20"/>
        </w:rPr>
      </w:pPr>
      <w:r>
        <w:rPr>
          <w:rFonts w:asciiTheme="minorHAnsi" w:hAnsiTheme="minorHAnsi"/>
          <w:b w:val="0"/>
          <w:bCs/>
          <w:sz w:val="20"/>
          <w:szCs w:val="20"/>
        </w:rPr>
        <w:t xml:space="preserve">Created a Kanban Board application from scratch using </w:t>
      </w:r>
      <w:r w:rsidR="00364917">
        <w:rPr>
          <w:rFonts w:asciiTheme="minorHAnsi" w:hAnsiTheme="minorHAnsi"/>
          <w:b w:val="0"/>
          <w:bCs/>
          <w:sz w:val="20"/>
          <w:szCs w:val="20"/>
        </w:rPr>
        <w:t xml:space="preserve">Java, HTML/CSS, JavaScript, </w:t>
      </w:r>
      <w:r>
        <w:rPr>
          <w:rFonts w:asciiTheme="minorHAnsi" w:hAnsiTheme="minorHAnsi"/>
          <w:b w:val="0"/>
          <w:bCs/>
          <w:sz w:val="20"/>
          <w:szCs w:val="20"/>
        </w:rPr>
        <w:t>Spring,</w:t>
      </w:r>
      <w:r w:rsidR="000617D0">
        <w:rPr>
          <w:rFonts w:asciiTheme="minorHAnsi" w:hAnsiTheme="minorHAnsi"/>
          <w:b w:val="0"/>
          <w:bCs/>
          <w:sz w:val="20"/>
          <w:szCs w:val="20"/>
        </w:rPr>
        <w:t xml:space="preserve"> MySQL</w:t>
      </w:r>
      <w:r w:rsidR="00133893">
        <w:rPr>
          <w:rFonts w:asciiTheme="minorHAnsi" w:hAnsiTheme="minorHAnsi"/>
          <w:b w:val="0"/>
          <w:bCs/>
          <w:sz w:val="20"/>
          <w:szCs w:val="20"/>
        </w:rPr>
        <w:t xml:space="preserve"> and deployed it </w:t>
      </w:r>
      <w:r w:rsidR="00A454E0">
        <w:rPr>
          <w:rFonts w:asciiTheme="minorHAnsi" w:hAnsiTheme="minorHAnsi"/>
          <w:b w:val="0"/>
          <w:bCs/>
          <w:sz w:val="20"/>
          <w:szCs w:val="20"/>
        </w:rPr>
        <w:t>to a company-accessible Tomcat server</w:t>
      </w:r>
      <w:r w:rsidR="00084967">
        <w:rPr>
          <w:rFonts w:asciiTheme="minorHAnsi" w:hAnsiTheme="minorHAnsi"/>
          <w:b w:val="0"/>
          <w:bCs/>
          <w:sz w:val="20"/>
          <w:szCs w:val="20"/>
        </w:rPr>
        <w:t xml:space="preserve"> for use across Dell</w:t>
      </w:r>
    </w:p>
    <w:p w14:paraId="64CB7209" w14:textId="2F7AF3BD" w:rsidR="001B7EB8" w:rsidRDefault="00243443" w:rsidP="001B7EB8">
      <w:pPr>
        <w:pStyle w:val="Heading1"/>
        <w:numPr>
          <w:ilvl w:val="0"/>
          <w:numId w:val="31"/>
        </w:numPr>
        <w:spacing w:before="0" w:after="0"/>
        <w:rPr>
          <w:rFonts w:asciiTheme="minorHAnsi" w:hAnsiTheme="minorHAnsi"/>
          <w:b w:val="0"/>
          <w:bCs/>
          <w:sz w:val="20"/>
          <w:szCs w:val="20"/>
        </w:rPr>
      </w:pPr>
      <w:r>
        <w:rPr>
          <w:rFonts w:asciiTheme="minorHAnsi" w:hAnsiTheme="minorHAnsi"/>
          <w:b w:val="0"/>
          <w:bCs/>
          <w:sz w:val="20"/>
          <w:szCs w:val="20"/>
        </w:rPr>
        <w:t xml:space="preserve">Configured </w:t>
      </w:r>
      <w:r w:rsidR="001B7EB8">
        <w:rPr>
          <w:rFonts w:asciiTheme="minorHAnsi" w:hAnsiTheme="minorHAnsi"/>
          <w:b w:val="0"/>
          <w:bCs/>
          <w:sz w:val="20"/>
          <w:szCs w:val="20"/>
        </w:rPr>
        <w:t xml:space="preserve">SSO against </w:t>
      </w:r>
      <w:r w:rsidR="00F92FFB">
        <w:rPr>
          <w:rFonts w:asciiTheme="minorHAnsi" w:hAnsiTheme="minorHAnsi"/>
          <w:b w:val="0"/>
          <w:bCs/>
          <w:sz w:val="20"/>
          <w:szCs w:val="20"/>
        </w:rPr>
        <w:t xml:space="preserve">Dell’s </w:t>
      </w:r>
      <w:r w:rsidR="001B7EB8">
        <w:rPr>
          <w:rFonts w:asciiTheme="minorHAnsi" w:hAnsiTheme="minorHAnsi"/>
          <w:b w:val="0"/>
          <w:bCs/>
          <w:sz w:val="20"/>
          <w:szCs w:val="20"/>
        </w:rPr>
        <w:t>LDAP directory for a tax exemption management application</w:t>
      </w:r>
    </w:p>
    <w:p w14:paraId="50ED242F" w14:textId="5AEF4373" w:rsidR="001B7EB8" w:rsidRPr="001B7EB8" w:rsidRDefault="004F127F" w:rsidP="001B7EB8">
      <w:pPr>
        <w:pStyle w:val="Heading1"/>
        <w:numPr>
          <w:ilvl w:val="0"/>
          <w:numId w:val="31"/>
        </w:numPr>
        <w:spacing w:before="0" w:after="0"/>
        <w:rPr>
          <w:rFonts w:asciiTheme="minorHAnsi" w:hAnsiTheme="minorHAnsi"/>
          <w:b w:val="0"/>
          <w:bCs/>
          <w:sz w:val="20"/>
          <w:szCs w:val="20"/>
        </w:rPr>
      </w:pPr>
      <w:r>
        <w:rPr>
          <w:rFonts w:asciiTheme="minorHAnsi" w:hAnsiTheme="minorHAnsi"/>
          <w:b w:val="0"/>
          <w:bCs/>
          <w:sz w:val="20"/>
          <w:szCs w:val="20"/>
        </w:rPr>
        <w:t>Gathered requirements from key stakeholders</w:t>
      </w:r>
      <w:r w:rsidR="004979D5">
        <w:rPr>
          <w:rFonts w:asciiTheme="minorHAnsi" w:hAnsiTheme="minorHAnsi"/>
          <w:b w:val="0"/>
          <w:bCs/>
          <w:sz w:val="20"/>
          <w:szCs w:val="20"/>
        </w:rPr>
        <w:t xml:space="preserve">, worked as part of a global team, and presented to </w:t>
      </w:r>
      <w:r>
        <w:rPr>
          <w:rFonts w:asciiTheme="minorHAnsi" w:hAnsiTheme="minorHAnsi"/>
          <w:b w:val="0"/>
          <w:bCs/>
          <w:sz w:val="20"/>
          <w:szCs w:val="20"/>
        </w:rPr>
        <w:t>executives</w:t>
      </w:r>
    </w:p>
    <w:p w14:paraId="44A069F3" w14:textId="77777777" w:rsidR="00D875B8" w:rsidRPr="00E92E03" w:rsidRDefault="00D875B8" w:rsidP="00D875B8">
      <w:pPr>
        <w:pStyle w:val="Heading1"/>
        <w:spacing w:before="0" w:after="0"/>
        <w:rPr>
          <w:rFonts w:asciiTheme="minorHAnsi" w:hAnsiTheme="minorHAnsi"/>
          <w:b w:val="0"/>
          <w:bCs/>
          <w:sz w:val="20"/>
          <w:szCs w:val="20"/>
        </w:rPr>
      </w:pPr>
    </w:p>
    <w:p w14:paraId="5F1EA0DB" w14:textId="099F3419" w:rsidR="00E4399F" w:rsidRDefault="008A7558" w:rsidP="00A25F40">
      <w:pPr>
        <w:pStyle w:val="Heading1"/>
        <w:spacing w:before="0" w:after="0" w:line="276" w:lineRule="auto"/>
      </w:pPr>
      <w:r>
        <w:t>Projects</w:t>
      </w:r>
    </w:p>
    <w:p w14:paraId="7AE9D03E" w14:textId="58E291DF" w:rsidR="00D263F1" w:rsidRDefault="00D263F1" w:rsidP="00321D15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Full-Stack Development of </w:t>
      </w:r>
      <w:r w:rsidR="00437F9D">
        <w:rPr>
          <w:sz w:val="20"/>
          <w:szCs w:val="20"/>
        </w:rPr>
        <w:t>AA</w:t>
      </w:r>
      <w:r>
        <w:rPr>
          <w:sz w:val="20"/>
          <w:szCs w:val="20"/>
        </w:rPr>
        <w:t xml:space="preserve"> In-Flight Transcriber</w:t>
      </w:r>
      <w:r w:rsidR="00437F9D">
        <w:rPr>
          <w:sz w:val="20"/>
          <w:szCs w:val="20"/>
        </w:rPr>
        <w:t xml:space="preserve"> (</w:t>
      </w:r>
      <w:hyperlink r:id="rId12" w:history="1">
        <w:r w:rsidR="00ED7789" w:rsidRPr="0025636E">
          <w:rPr>
            <w:rStyle w:val="Hyperlink"/>
            <w:sz w:val="20"/>
            <w:szCs w:val="20"/>
          </w:rPr>
          <w:t>https://aa-inflight-transcriber.herokuapp.com</w:t>
        </w:r>
      </w:hyperlink>
      <w:r w:rsidR="00437F9D">
        <w:rPr>
          <w:sz w:val="20"/>
          <w:szCs w:val="20"/>
        </w:rPr>
        <w:t>)</w:t>
      </w:r>
    </w:p>
    <w:p w14:paraId="7967D698" w14:textId="530CC09E" w:rsidR="00ED7789" w:rsidRDefault="008762A3" w:rsidP="00ED7789">
      <w:pPr>
        <w:pStyle w:val="ListParagraph"/>
        <w:numPr>
          <w:ilvl w:val="1"/>
          <w:numId w:val="2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Utilizes AssemblyAI Speech-To-Text and Firebase to record and store </w:t>
      </w:r>
      <w:r w:rsidR="00BE0D03">
        <w:rPr>
          <w:sz w:val="20"/>
          <w:szCs w:val="20"/>
        </w:rPr>
        <w:t>pilot and crew announcements</w:t>
      </w:r>
      <w:r w:rsidR="0089005B">
        <w:rPr>
          <w:sz w:val="20"/>
          <w:szCs w:val="20"/>
        </w:rPr>
        <w:t>.</w:t>
      </w:r>
    </w:p>
    <w:p w14:paraId="2B465181" w14:textId="2AC14437" w:rsidR="00303FEC" w:rsidRPr="00303FEC" w:rsidRDefault="00303FEC" w:rsidP="00303FEC">
      <w:pPr>
        <w:pStyle w:val="ListParagraph"/>
        <w:numPr>
          <w:ilvl w:val="1"/>
          <w:numId w:val="2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Awarded First Place by AssemblyAI and featured in their blog post </w:t>
      </w:r>
      <w:r w:rsidR="00EA15E4">
        <w:rPr>
          <w:sz w:val="20"/>
          <w:szCs w:val="20"/>
        </w:rPr>
        <w:t xml:space="preserve">at </w:t>
      </w:r>
      <w:hyperlink r:id="rId13" w:history="1">
        <w:r w:rsidR="00EA15E4" w:rsidRPr="00EA15E4">
          <w:rPr>
            <w:rStyle w:val="Hyperlink"/>
            <w:sz w:val="20"/>
            <w:szCs w:val="20"/>
          </w:rPr>
          <w:t>https://tinyurl.com/y8ep483c</w:t>
        </w:r>
      </w:hyperlink>
    </w:p>
    <w:p w14:paraId="3DB545C3" w14:textId="77777777" w:rsidR="00D54CED" w:rsidRPr="00E81BF8" w:rsidRDefault="00D54CED" w:rsidP="00D54CED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E81BF8">
        <w:rPr>
          <w:sz w:val="20"/>
          <w:szCs w:val="20"/>
        </w:rPr>
        <w:t>Back-end Java development for a data management application for Neurologic Music Therapy Services of Arizona</w:t>
      </w:r>
      <w:r>
        <w:rPr>
          <w:sz w:val="20"/>
          <w:szCs w:val="20"/>
        </w:rPr>
        <w:t xml:space="preserve"> (</w:t>
      </w:r>
      <w:hyperlink r:id="rId14" w:history="1">
        <w:r w:rsidRPr="00E81BF8">
          <w:rPr>
            <w:rStyle w:val="Hyperlink"/>
            <w:sz w:val="20"/>
            <w:szCs w:val="20"/>
          </w:rPr>
          <w:t>https://devpost.com/software/nmtsa-scheduleapp</w:t>
        </w:r>
      </w:hyperlink>
      <w:r>
        <w:rPr>
          <w:sz w:val="20"/>
          <w:szCs w:val="20"/>
        </w:rPr>
        <w:t>)</w:t>
      </w:r>
    </w:p>
    <w:p w14:paraId="76754784" w14:textId="4CCE6A61" w:rsidR="00D54CED" w:rsidRPr="00D54CED" w:rsidRDefault="00D54CED" w:rsidP="00D54CED">
      <w:pPr>
        <w:pStyle w:val="ListParagraph"/>
        <w:numPr>
          <w:ilvl w:val="1"/>
          <w:numId w:val="2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Created using Spring MVC and Bootstrap, this application streamlined NMTSA’s client information management process so that their therapists could spend more time helping patients.</w:t>
      </w:r>
    </w:p>
    <w:p w14:paraId="7F93399C" w14:textId="1075311D" w:rsidR="008A7558" w:rsidRPr="00E81BF8" w:rsidRDefault="008A7558" w:rsidP="00321D15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E81BF8">
        <w:rPr>
          <w:sz w:val="20"/>
          <w:szCs w:val="20"/>
        </w:rPr>
        <w:t>Back-end Java development of Fact Blast</w:t>
      </w:r>
      <w:r w:rsidR="00E81BF8">
        <w:rPr>
          <w:sz w:val="20"/>
          <w:szCs w:val="20"/>
        </w:rPr>
        <w:t xml:space="preserve"> (</w:t>
      </w:r>
      <w:hyperlink r:id="rId15" w:history="1">
        <w:r w:rsidR="00E81BF8" w:rsidRPr="00E81BF8">
          <w:rPr>
            <w:rStyle w:val="Hyperlink"/>
            <w:sz w:val="20"/>
            <w:szCs w:val="20"/>
          </w:rPr>
          <w:t>https://devpost.com/software/fact-blast</w:t>
        </w:r>
      </w:hyperlink>
      <w:r w:rsidR="00E81BF8">
        <w:rPr>
          <w:sz w:val="20"/>
          <w:szCs w:val="20"/>
        </w:rPr>
        <w:t>)</w:t>
      </w:r>
    </w:p>
    <w:p w14:paraId="4FFDC52E" w14:textId="0D87BC8E" w:rsidR="008A7558" w:rsidRPr="00E81BF8" w:rsidRDefault="00122F0B" w:rsidP="00321D15">
      <w:pPr>
        <w:pStyle w:val="ListParagraph"/>
        <w:numPr>
          <w:ilvl w:val="1"/>
          <w:numId w:val="2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Uses FactAPI</w:t>
      </w:r>
      <w:r w:rsidR="00003F6E">
        <w:rPr>
          <w:sz w:val="20"/>
          <w:szCs w:val="20"/>
        </w:rPr>
        <w:t xml:space="preserve">, Firebase, and </w:t>
      </w:r>
      <w:r>
        <w:rPr>
          <w:sz w:val="20"/>
          <w:szCs w:val="20"/>
        </w:rPr>
        <w:t xml:space="preserve">Twilio to </w:t>
      </w:r>
      <w:r w:rsidR="00424976">
        <w:rPr>
          <w:sz w:val="20"/>
          <w:szCs w:val="20"/>
        </w:rPr>
        <w:t>blast a phone number with facts, every hour.</w:t>
      </w:r>
    </w:p>
    <w:p w14:paraId="67FEE529" w14:textId="4943B2B0" w:rsidR="00E81BF8" w:rsidRPr="00E81BF8" w:rsidRDefault="00F749E8" w:rsidP="00866888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  <w:r w:rsidRPr="00E81BF8">
        <w:rPr>
          <w:rFonts w:asciiTheme="majorHAnsi" w:hAnsiTheme="majorHAnsi"/>
          <w:b/>
          <w:bCs/>
          <w:sz w:val="28"/>
          <w:szCs w:val="28"/>
        </w:rPr>
        <w:t>Skills</w:t>
      </w:r>
    </w:p>
    <w:p w14:paraId="3EAF0962" w14:textId="16E5A82E" w:rsidR="008A7558" w:rsidRPr="00E81BF8" w:rsidRDefault="008A7558" w:rsidP="00F749E8">
      <w:pPr>
        <w:pStyle w:val="ListParagraph"/>
        <w:numPr>
          <w:ilvl w:val="0"/>
          <w:numId w:val="24"/>
        </w:numPr>
        <w:spacing w:after="0"/>
        <w:rPr>
          <w:sz w:val="20"/>
          <w:szCs w:val="20"/>
        </w:rPr>
      </w:pPr>
      <w:r w:rsidRPr="00E81BF8">
        <w:rPr>
          <w:b/>
          <w:bCs/>
          <w:sz w:val="20"/>
          <w:szCs w:val="20"/>
        </w:rPr>
        <w:t>Programming Languages</w:t>
      </w:r>
      <w:r w:rsidRPr="00E81BF8">
        <w:rPr>
          <w:sz w:val="20"/>
          <w:szCs w:val="20"/>
        </w:rPr>
        <w:t>: Java, C++, C, JavaScript, HTML, CSS</w:t>
      </w:r>
    </w:p>
    <w:p w14:paraId="3D447465" w14:textId="2241007C" w:rsidR="008A7558" w:rsidRPr="00E81BF8" w:rsidRDefault="008A7558" w:rsidP="00F749E8">
      <w:pPr>
        <w:pStyle w:val="ListParagraph"/>
        <w:numPr>
          <w:ilvl w:val="0"/>
          <w:numId w:val="24"/>
        </w:numPr>
        <w:spacing w:after="0"/>
        <w:rPr>
          <w:sz w:val="20"/>
          <w:szCs w:val="20"/>
        </w:rPr>
      </w:pPr>
      <w:r w:rsidRPr="00E81BF8">
        <w:rPr>
          <w:b/>
          <w:bCs/>
          <w:sz w:val="20"/>
          <w:szCs w:val="20"/>
        </w:rPr>
        <w:t>Technologies</w:t>
      </w:r>
      <w:r w:rsidRPr="00E81BF8">
        <w:rPr>
          <w:sz w:val="20"/>
          <w:szCs w:val="20"/>
        </w:rPr>
        <w:t xml:space="preserve">: </w:t>
      </w:r>
      <w:r w:rsidR="00B30936">
        <w:rPr>
          <w:sz w:val="20"/>
          <w:szCs w:val="20"/>
        </w:rPr>
        <w:t xml:space="preserve">Spring, </w:t>
      </w:r>
      <w:r w:rsidR="00BE5E81">
        <w:rPr>
          <w:sz w:val="20"/>
          <w:szCs w:val="20"/>
        </w:rPr>
        <w:t xml:space="preserve">Spring Boot, </w:t>
      </w:r>
      <w:r w:rsidR="00B30936">
        <w:rPr>
          <w:sz w:val="20"/>
          <w:szCs w:val="20"/>
        </w:rPr>
        <w:t xml:space="preserve">MySQL, Oracle Database, </w:t>
      </w:r>
      <w:r w:rsidR="00003F6E">
        <w:rPr>
          <w:sz w:val="20"/>
          <w:szCs w:val="20"/>
        </w:rPr>
        <w:t xml:space="preserve">Firebase, </w:t>
      </w:r>
      <w:r w:rsidR="00B30936">
        <w:rPr>
          <w:sz w:val="20"/>
          <w:szCs w:val="20"/>
        </w:rPr>
        <w:t>Git, Maven, Tomcat</w:t>
      </w:r>
      <w:r w:rsidR="00285825">
        <w:rPr>
          <w:sz w:val="20"/>
          <w:szCs w:val="20"/>
        </w:rPr>
        <w:t xml:space="preserve">, Linux, </w:t>
      </w:r>
      <w:r w:rsidR="00783BE7">
        <w:rPr>
          <w:sz w:val="20"/>
          <w:szCs w:val="20"/>
        </w:rPr>
        <w:t xml:space="preserve">Servlets, </w:t>
      </w:r>
      <w:r w:rsidR="001614F6">
        <w:rPr>
          <w:sz w:val="20"/>
          <w:szCs w:val="20"/>
        </w:rPr>
        <w:t xml:space="preserve">JSP, </w:t>
      </w:r>
      <w:r w:rsidR="008157BF">
        <w:rPr>
          <w:sz w:val="20"/>
          <w:szCs w:val="20"/>
        </w:rPr>
        <w:t>JSTL, Bootstrap</w:t>
      </w:r>
      <w:r w:rsidR="003F1945">
        <w:rPr>
          <w:sz w:val="20"/>
          <w:szCs w:val="20"/>
        </w:rPr>
        <w:t>, Node</w:t>
      </w:r>
      <w:r w:rsidR="005E1948">
        <w:rPr>
          <w:sz w:val="20"/>
          <w:szCs w:val="20"/>
        </w:rPr>
        <w:t>JS</w:t>
      </w:r>
    </w:p>
    <w:p w14:paraId="5338C60B" w14:textId="22A12072" w:rsidR="008A7558" w:rsidRPr="00E81BF8" w:rsidRDefault="008A7558" w:rsidP="00F749E8">
      <w:pPr>
        <w:pStyle w:val="ListParagraph"/>
        <w:numPr>
          <w:ilvl w:val="0"/>
          <w:numId w:val="24"/>
        </w:numPr>
        <w:spacing w:after="0"/>
        <w:rPr>
          <w:sz w:val="20"/>
          <w:szCs w:val="20"/>
        </w:rPr>
      </w:pPr>
      <w:r w:rsidRPr="00E81BF8">
        <w:rPr>
          <w:b/>
          <w:bCs/>
          <w:sz w:val="20"/>
          <w:szCs w:val="20"/>
        </w:rPr>
        <w:t>Key Concepts</w:t>
      </w:r>
      <w:r w:rsidRPr="00E81BF8">
        <w:rPr>
          <w:sz w:val="20"/>
          <w:szCs w:val="20"/>
        </w:rPr>
        <w:t xml:space="preserve">: </w:t>
      </w:r>
      <w:r w:rsidR="008157BF">
        <w:rPr>
          <w:sz w:val="20"/>
          <w:szCs w:val="20"/>
        </w:rPr>
        <w:t xml:space="preserve">Data Structures, Algorithm Design &amp; Analysis, MVC Architecture, Dependency Injection, Lexer/Parser Construction, Full-Stack Web Development &amp; Design, </w:t>
      </w:r>
      <w:r w:rsidR="00843EE5">
        <w:rPr>
          <w:sz w:val="20"/>
          <w:szCs w:val="20"/>
        </w:rPr>
        <w:t>OOP, AOP</w:t>
      </w:r>
      <w:r w:rsidR="00566B9D">
        <w:rPr>
          <w:sz w:val="20"/>
          <w:szCs w:val="20"/>
        </w:rPr>
        <w:t>, DBMS Internals</w:t>
      </w:r>
    </w:p>
    <w:p w14:paraId="66AD8F09" w14:textId="58CF1D7A" w:rsidR="00F749E8" w:rsidRPr="00855AE5" w:rsidRDefault="00F749E8" w:rsidP="00F749E8">
      <w:pPr>
        <w:pStyle w:val="ListParagraph"/>
        <w:numPr>
          <w:ilvl w:val="0"/>
          <w:numId w:val="24"/>
        </w:numPr>
        <w:spacing w:after="0"/>
        <w:rPr>
          <w:b/>
          <w:bCs/>
          <w:sz w:val="20"/>
          <w:szCs w:val="20"/>
        </w:rPr>
      </w:pPr>
      <w:r w:rsidRPr="00E81BF8">
        <w:rPr>
          <w:b/>
          <w:bCs/>
          <w:sz w:val="20"/>
          <w:szCs w:val="20"/>
        </w:rPr>
        <w:t xml:space="preserve">Critical Soft Skills: </w:t>
      </w:r>
      <w:r w:rsidRPr="00E81BF8">
        <w:rPr>
          <w:sz w:val="20"/>
          <w:szCs w:val="20"/>
        </w:rPr>
        <w:t>Oral</w:t>
      </w:r>
      <w:r w:rsidR="00855AE5">
        <w:rPr>
          <w:sz w:val="20"/>
          <w:szCs w:val="20"/>
        </w:rPr>
        <w:t>/</w:t>
      </w:r>
      <w:r w:rsidRPr="00E81BF8">
        <w:rPr>
          <w:sz w:val="20"/>
          <w:szCs w:val="20"/>
        </w:rPr>
        <w:t>Written Communication, Teamwork, Consistency</w:t>
      </w:r>
      <w:r w:rsidR="00855AE5">
        <w:rPr>
          <w:sz w:val="20"/>
          <w:szCs w:val="20"/>
        </w:rPr>
        <w:t>/</w:t>
      </w:r>
      <w:r w:rsidRPr="00E81BF8">
        <w:rPr>
          <w:sz w:val="20"/>
          <w:szCs w:val="20"/>
        </w:rPr>
        <w:t>Reliability, Adaptability</w:t>
      </w:r>
    </w:p>
    <w:p w14:paraId="5F7442CD" w14:textId="333EF9EA" w:rsidR="00E81BF8" w:rsidRPr="00866888" w:rsidRDefault="00855AE5" w:rsidP="00E81BF8">
      <w:pPr>
        <w:pStyle w:val="ListParagraph"/>
        <w:numPr>
          <w:ilvl w:val="0"/>
          <w:numId w:val="24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Certificates: </w:t>
      </w:r>
      <w:hyperlink r:id="rId16" w:history="1">
        <w:r w:rsidR="00867AAC" w:rsidRPr="0041641C">
          <w:rPr>
            <w:rStyle w:val="Hyperlink"/>
            <w:sz w:val="20"/>
            <w:szCs w:val="20"/>
          </w:rPr>
          <w:t xml:space="preserve">Udemy: </w:t>
        </w:r>
        <w:r w:rsidR="0041641C" w:rsidRPr="0041641C">
          <w:rPr>
            <w:rStyle w:val="Hyperlink"/>
            <w:sz w:val="20"/>
            <w:szCs w:val="20"/>
          </w:rPr>
          <w:t>The Java Spring Tutorial</w:t>
        </w:r>
      </w:hyperlink>
      <w:r w:rsidR="0041641C">
        <w:rPr>
          <w:sz w:val="20"/>
          <w:szCs w:val="20"/>
        </w:rPr>
        <w:t xml:space="preserve">, </w:t>
      </w:r>
      <w:hyperlink r:id="rId17" w:history="1">
        <w:r w:rsidRPr="00855AE5">
          <w:rPr>
            <w:rStyle w:val="Hyperlink"/>
            <w:sz w:val="20"/>
            <w:szCs w:val="20"/>
          </w:rPr>
          <w:t>Codecademy: JavaScript</w:t>
        </w:r>
      </w:hyperlink>
      <w:r>
        <w:rPr>
          <w:sz w:val="20"/>
          <w:szCs w:val="20"/>
        </w:rPr>
        <w:t xml:space="preserve">, </w:t>
      </w:r>
      <w:hyperlink r:id="rId18" w:history="1">
        <w:r w:rsidRPr="00855AE5">
          <w:rPr>
            <w:rStyle w:val="Hyperlink"/>
            <w:sz w:val="20"/>
            <w:szCs w:val="20"/>
          </w:rPr>
          <w:t>Codecademy: HTML</w:t>
        </w:r>
      </w:hyperlink>
      <w:r>
        <w:rPr>
          <w:sz w:val="20"/>
          <w:szCs w:val="20"/>
        </w:rPr>
        <w:t xml:space="preserve">, </w:t>
      </w:r>
      <w:hyperlink r:id="rId19" w:history="1">
        <w:r w:rsidRPr="00855AE5">
          <w:rPr>
            <w:rStyle w:val="Hyperlink"/>
            <w:sz w:val="20"/>
            <w:szCs w:val="20"/>
          </w:rPr>
          <w:t>Codecademy: CSS</w:t>
        </w:r>
      </w:hyperlink>
      <w:r>
        <w:rPr>
          <w:sz w:val="20"/>
          <w:szCs w:val="20"/>
        </w:rPr>
        <w:t xml:space="preserve">, </w:t>
      </w:r>
      <w:hyperlink r:id="rId20" w:history="1">
        <w:r w:rsidRPr="00855AE5">
          <w:rPr>
            <w:rStyle w:val="Hyperlink"/>
            <w:sz w:val="20"/>
            <w:szCs w:val="20"/>
          </w:rPr>
          <w:t>Codecademy: Building Interactive JavaScript Websites</w:t>
        </w:r>
      </w:hyperlink>
    </w:p>
    <w:p w14:paraId="169B743F" w14:textId="77777777" w:rsidR="00866888" w:rsidRPr="004821F6" w:rsidRDefault="00866888" w:rsidP="00866888">
      <w:pPr>
        <w:spacing w:after="0"/>
        <w:rPr>
          <w:b/>
          <w:bCs/>
          <w:sz w:val="20"/>
          <w:szCs w:val="20"/>
        </w:rPr>
      </w:pPr>
    </w:p>
    <w:p w14:paraId="055BB660" w14:textId="0D887923" w:rsidR="00043F19" w:rsidRPr="004821F6" w:rsidRDefault="00F749E8" w:rsidP="00866888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  <w:r w:rsidRPr="004821F6">
        <w:rPr>
          <w:rFonts w:asciiTheme="majorHAnsi" w:hAnsiTheme="majorHAnsi"/>
          <w:b/>
          <w:bCs/>
          <w:sz w:val="28"/>
          <w:szCs w:val="28"/>
        </w:rPr>
        <w:t>Accolades</w:t>
      </w:r>
    </w:p>
    <w:p w14:paraId="081762A1" w14:textId="156D85D3" w:rsidR="004F74C0" w:rsidRDefault="004F74C0" w:rsidP="004F74C0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ASU SunHacks 2021: American Airlines First Place &amp; Best Use of AssemblyAI</w:t>
      </w:r>
    </w:p>
    <w:p w14:paraId="7418A795" w14:textId="38766157" w:rsidR="009231E8" w:rsidRPr="009231E8" w:rsidRDefault="009231E8" w:rsidP="009231E8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1E1469">
        <w:rPr>
          <w:sz w:val="20"/>
          <w:szCs w:val="20"/>
        </w:rPr>
        <w:t>Dell</w:t>
      </w:r>
      <w:r>
        <w:rPr>
          <w:sz w:val="20"/>
          <w:szCs w:val="20"/>
        </w:rPr>
        <w:t xml:space="preserve"> Technologies</w:t>
      </w:r>
      <w:r w:rsidRPr="001E1469">
        <w:rPr>
          <w:sz w:val="20"/>
          <w:szCs w:val="20"/>
        </w:rPr>
        <w:t xml:space="preserve"> Intern Hackathon </w:t>
      </w:r>
      <w:r>
        <w:rPr>
          <w:sz w:val="20"/>
          <w:szCs w:val="20"/>
        </w:rPr>
        <w:t>– First Place</w:t>
      </w:r>
    </w:p>
    <w:p w14:paraId="6B78025B" w14:textId="3D83E5E5" w:rsidR="00E3752A" w:rsidRDefault="00F749E8" w:rsidP="001E1469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 w:rsidRPr="001E1469">
        <w:rPr>
          <w:sz w:val="20"/>
          <w:szCs w:val="20"/>
        </w:rPr>
        <w:t>New American University President’s Scholarship Recipient</w:t>
      </w:r>
    </w:p>
    <w:p w14:paraId="7E1CB62C" w14:textId="419D14AD" w:rsidR="00E81BF8" w:rsidRDefault="00E3752A" w:rsidP="00EB5F69">
      <w:pPr>
        <w:pStyle w:val="ListParagraph"/>
        <w:numPr>
          <w:ilvl w:val="0"/>
          <w:numId w:val="3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ASU </w:t>
      </w:r>
      <w:r w:rsidR="00F749E8" w:rsidRPr="001E1469">
        <w:rPr>
          <w:sz w:val="20"/>
          <w:szCs w:val="20"/>
        </w:rPr>
        <w:t>Dean’s List</w:t>
      </w:r>
      <w:r>
        <w:rPr>
          <w:sz w:val="20"/>
          <w:szCs w:val="20"/>
        </w:rPr>
        <w:t xml:space="preserve"> (</w:t>
      </w:r>
      <w:r w:rsidR="009231E8">
        <w:rPr>
          <w:sz w:val="20"/>
          <w:szCs w:val="20"/>
        </w:rPr>
        <w:t>Every</w:t>
      </w:r>
      <w:r>
        <w:rPr>
          <w:sz w:val="20"/>
          <w:szCs w:val="20"/>
        </w:rPr>
        <w:t xml:space="preserve"> Semester)</w:t>
      </w:r>
    </w:p>
    <w:p w14:paraId="11F680B4" w14:textId="77777777" w:rsidR="009231E8" w:rsidRPr="009231E8" w:rsidRDefault="009231E8" w:rsidP="009231E8">
      <w:pPr>
        <w:spacing w:after="0"/>
        <w:ind w:left="360"/>
        <w:rPr>
          <w:sz w:val="20"/>
          <w:szCs w:val="20"/>
        </w:rPr>
      </w:pPr>
    </w:p>
    <w:p w14:paraId="21C20051" w14:textId="447E1875" w:rsidR="00D56207" w:rsidRDefault="00AE2030" w:rsidP="00AE2030">
      <w:pPr>
        <w:pStyle w:val="ListBullet"/>
        <w:numPr>
          <w:ilvl w:val="0"/>
          <w:numId w:val="0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Extra-Curriculars</w:t>
      </w:r>
    </w:p>
    <w:p w14:paraId="02B8FBED" w14:textId="1605D9AC" w:rsidR="00AE2030" w:rsidRDefault="00E81BF8" w:rsidP="00E81BF8">
      <w:pPr>
        <w:pStyle w:val="ListBullet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Active member of ASU’s Software Developer’s Association (SODA)</w:t>
      </w:r>
    </w:p>
    <w:p w14:paraId="7AA68F02" w14:textId="37C12295" w:rsidR="00E81BF8" w:rsidRPr="00D875B8" w:rsidRDefault="00D875B8" w:rsidP="00D875B8">
      <w:pPr>
        <w:pStyle w:val="ListBullet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Active member of the Google Developer Student Club at ASU (ASUSDC)</w:t>
      </w:r>
    </w:p>
    <w:sectPr w:rsidR="00E81BF8" w:rsidRPr="00D875B8" w:rsidSect="00AE2030">
      <w:footerReference w:type="default" r:id="rId2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835D" w14:textId="77777777" w:rsidR="00BC66BF" w:rsidRDefault="00BC66BF">
      <w:pPr>
        <w:spacing w:after="0"/>
      </w:pPr>
      <w:r>
        <w:separator/>
      </w:r>
    </w:p>
  </w:endnote>
  <w:endnote w:type="continuationSeparator" w:id="0">
    <w:p w14:paraId="1F49F35B" w14:textId="77777777" w:rsidR="00BC66BF" w:rsidRDefault="00BC66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00BE1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4AD8" w14:textId="77777777" w:rsidR="00BC66BF" w:rsidRDefault="00BC66BF">
      <w:pPr>
        <w:spacing w:after="0"/>
      </w:pPr>
      <w:r>
        <w:separator/>
      </w:r>
    </w:p>
  </w:footnote>
  <w:footnote w:type="continuationSeparator" w:id="0">
    <w:p w14:paraId="4821D3F6" w14:textId="77777777" w:rsidR="00BC66BF" w:rsidRDefault="00BC66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Link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" o:bullet="t">
        <v:imagedata r:id="rId1" o:title="" croptop="-2979f" cropbottom="-2979f" cropleft="-5634f"/>
      </v:shape>
    </w:pict>
  </w:numPicBullet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632EBE"/>
    <w:multiLevelType w:val="hybridMultilevel"/>
    <w:tmpl w:val="BE508A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80908"/>
    <w:multiLevelType w:val="hybridMultilevel"/>
    <w:tmpl w:val="4CB05318"/>
    <w:lvl w:ilvl="0" w:tplc="261C76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9E98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CEC3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E8F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20DC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103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162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E038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1437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4192901"/>
    <w:multiLevelType w:val="hybridMultilevel"/>
    <w:tmpl w:val="9594D3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D80A7B"/>
    <w:multiLevelType w:val="hybridMultilevel"/>
    <w:tmpl w:val="97227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07D6A"/>
    <w:multiLevelType w:val="hybridMultilevel"/>
    <w:tmpl w:val="1AA209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D2133"/>
    <w:multiLevelType w:val="hybridMultilevel"/>
    <w:tmpl w:val="8DAA4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43E1A"/>
    <w:multiLevelType w:val="hybridMultilevel"/>
    <w:tmpl w:val="7C8A17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3D257ACD"/>
    <w:multiLevelType w:val="hybridMultilevel"/>
    <w:tmpl w:val="C4AE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E672A"/>
    <w:multiLevelType w:val="hybridMultilevel"/>
    <w:tmpl w:val="F274F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4D508B"/>
    <w:multiLevelType w:val="hybridMultilevel"/>
    <w:tmpl w:val="78EA4D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1FDF"/>
    <w:multiLevelType w:val="hybridMultilevel"/>
    <w:tmpl w:val="CA1AE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11D64"/>
    <w:multiLevelType w:val="hybridMultilevel"/>
    <w:tmpl w:val="53A69C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7D31D5"/>
    <w:multiLevelType w:val="hybridMultilevel"/>
    <w:tmpl w:val="288854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32FF"/>
    <w:multiLevelType w:val="hybridMultilevel"/>
    <w:tmpl w:val="EAB23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0"/>
  </w:num>
  <w:num w:numId="20">
    <w:abstractNumId w:val="11"/>
  </w:num>
  <w:num w:numId="21">
    <w:abstractNumId w:val="23"/>
  </w:num>
  <w:num w:numId="22">
    <w:abstractNumId w:val="14"/>
  </w:num>
  <w:num w:numId="23">
    <w:abstractNumId w:val="19"/>
  </w:num>
  <w:num w:numId="24">
    <w:abstractNumId w:val="10"/>
  </w:num>
  <w:num w:numId="25">
    <w:abstractNumId w:val="24"/>
  </w:num>
  <w:num w:numId="26">
    <w:abstractNumId w:val="15"/>
  </w:num>
  <w:num w:numId="27">
    <w:abstractNumId w:val="12"/>
  </w:num>
  <w:num w:numId="28">
    <w:abstractNumId w:val="22"/>
  </w:num>
  <w:num w:numId="29">
    <w:abstractNumId w:val="25"/>
  </w:num>
  <w:num w:numId="30">
    <w:abstractNumId w:val="18"/>
  </w:num>
  <w:num w:numId="31">
    <w:abstractNumId w:val="16"/>
  </w:num>
  <w:num w:numId="32">
    <w:abstractNumId w:val="2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3A"/>
    <w:rsid w:val="00003F6E"/>
    <w:rsid w:val="00043F19"/>
    <w:rsid w:val="000617D0"/>
    <w:rsid w:val="00062A73"/>
    <w:rsid w:val="00084967"/>
    <w:rsid w:val="000925AE"/>
    <w:rsid w:val="00095882"/>
    <w:rsid w:val="000B1C59"/>
    <w:rsid w:val="000C1A01"/>
    <w:rsid w:val="000E6CE0"/>
    <w:rsid w:val="001021B1"/>
    <w:rsid w:val="00103FD1"/>
    <w:rsid w:val="00114C3E"/>
    <w:rsid w:val="00122F0B"/>
    <w:rsid w:val="00133893"/>
    <w:rsid w:val="001614F6"/>
    <w:rsid w:val="0016277A"/>
    <w:rsid w:val="001A1548"/>
    <w:rsid w:val="001B7EB8"/>
    <w:rsid w:val="001E1469"/>
    <w:rsid w:val="002020FF"/>
    <w:rsid w:val="002156BA"/>
    <w:rsid w:val="0023698E"/>
    <w:rsid w:val="00243443"/>
    <w:rsid w:val="00266A5A"/>
    <w:rsid w:val="00285825"/>
    <w:rsid w:val="002A0835"/>
    <w:rsid w:val="002A0EDA"/>
    <w:rsid w:val="002D7A9B"/>
    <w:rsid w:val="002E1C59"/>
    <w:rsid w:val="002F529E"/>
    <w:rsid w:val="00303FEC"/>
    <w:rsid w:val="00321D15"/>
    <w:rsid w:val="00364917"/>
    <w:rsid w:val="0036659A"/>
    <w:rsid w:val="00374627"/>
    <w:rsid w:val="00394A6D"/>
    <w:rsid w:val="003A6834"/>
    <w:rsid w:val="003E7FB2"/>
    <w:rsid w:val="003F1945"/>
    <w:rsid w:val="003F19B9"/>
    <w:rsid w:val="003F20B7"/>
    <w:rsid w:val="0041641C"/>
    <w:rsid w:val="00424976"/>
    <w:rsid w:val="00437F9D"/>
    <w:rsid w:val="004476A1"/>
    <w:rsid w:val="00463FA1"/>
    <w:rsid w:val="004821F6"/>
    <w:rsid w:val="004979D5"/>
    <w:rsid w:val="004A1696"/>
    <w:rsid w:val="004E7751"/>
    <w:rsid w:val="004F127F"/>
    <w:rsid w:val="004F6B8E"/>
    <w:rsid w:val="004F74C0"/>
    <w:rsid w:val="005114E7"/>
    <w:rsid w:val="00513AC6"/>
    <w:rsid w:val="00521C6C"/>
    <w:rsid w:val="0052401A"/>
    <w:rsid w:val="005319BE"/>
    <w:rsid w:val="00566B9D"/>
    <w:rsid w:val="00576099"/>
    <w:rsid w:val="00582885"/>
    <w:rsid w:val="005C2444"/>
    <w:rsid w:val="005E1948"/>
    <w:rsid w:val="005E5E55"/>
    <w:rsid w:val="0061113A"/>
    <w:rsid w:val="00616068"/>
    <w:rsid w:val="00656A66"/>
    <w:rsid w:val="006C307B"/>
    <w:rsid w:val="006D6F5A"/>
    <w:rsid w:val="006E1E3A"/>
    <w:rsid w:val="006E401C"/>
    <w:rsid w:val="006F119E"/>
    <w:rsid w:val="00740A33"/>
    <w:rsid w:val="007532B6"/>
    <w:rsid w:val="0077621B"/>
    <w:rsid w:val="00783BE7"/>
    <w:rsid w:val="007963CE"/>
    <w:rsid w:val="007C4690"/>
    <w:rsid w:val="007D00B3"/>
    <w:rsid w:val="007D7D8B"/>
    <w:rsid w:val="007E6328"/>
    <w:rsid w:val="008157BF"/>
    <w:rsid w:val="0082586C"/>
    <w:rsid w:val="00827609"/>
    <w:rsid w:val="00843EE5"/>
    <w:rsid w:val="00855AE5"/>
    <w:rsid w:val="00855D63"/>
    <w:rsid w:val="00866888"/>
    <w:rsid w:val="00867AAC"/>
    <w:rsid w:val="008762A3"/>
    <w:rsid w:val="0089005B"/>
    <w:rsid w:val="008916B6"/>
    <w:rsid w:val="00892F23"/>
    <w:rsid w:val="008A7558"/>
    <w:rsid w:val="008C7BB0"/>
    <w:rsid w:val="008E10EB"/>
    <w:rsid w:val="00907669"/>
    <w:rsid w:val="009231E8"/>
    <w:rsid w:val="00926EFA"/>
    <w:rsid w:val="00964449"/>
    <w:rsid w:val="009763C8"/>
    <w:rsid w:val="009D087D"/>
    <w:rsid w:val="009E647A"/>
    <w:rsid w:val="00A03D3C"/>
    <w:rsid w:val="00A25F40"/>
    <w:rsid w:val="00A454E0"/>
    <w:rsid w:val="00A8131A"/>
    <w:rsid w:val="00AE2030"/>
    <w:rsid w:val="00B24499"/>
    <w:rsid w:val="00B30936"/>
    <w:rsid w:val="00B769EE"/>
    <w:rsid w:val="00B97FA2"/>
    <w:rsid w:val="00BC66BF"/>
    <w:rsid w:val="00BE0D03"/>
    <w:rsid w:val="00BE5E81"/>
    <w:rsid w:val="00BF70F4"/>
    <w:rsid w:val="00C21641"/>
    <w:rsid w:val="00C33EEF"/>
    <w:rsid w:val="00C57E43"/>
    <w:rsid w:val="00C72B59"/>
    <w:rsid w:val="00CC01B5"/>
    <w:rsid w:val="00CC75DB"/>
    <w:rsid w:val="00CD0663"/>
    <w:rsid w:val="00CE74A1"/>
    <w:rsid w:val="00D263F1"/>
    <w:rsid w:val="00D33143"/>
    <w:rsid w:val="00D54CED"/>
    <w:rsid w:val="00D56207"/>
    <w:rsid w:val="00D765AF"/>
    <w:rsid w:val="00D803D8"/>
    <w:rsid w:val="00D875B8"/>
    <w:rsid w:val="00D95435"/>
    <w:rsid w:val="00D97180"/>
    <w:rsid w:val="00DD4208"/>
    <w:rsid w:val="00E21BDA"/>
    <w:rsid w:val="00E3752A"/>
    <w:rsid w:val="00E4399F"/>
    <w:rsid w:val="00E44159"/>
    <w:rsid w:val="00E81BF8"/>
    <w:rsid w:val="00E92E03"/>
    <w:rsid w:val="00EA15E4"/>
    <w:rsid w:val="00EA2B92"/>
    <w:rsid w:val="00EB2CA7"/>
    <w:rsid w:val="00EB5F69"/>
    <w:rsid w:val="00ED24A1"/>
    <w:rsid w:val="00ED7789"/>
    <w:rsid w:val="00F749E8"/>
    <w:rsid w:val="00F83A8A"/>
    <w:rsid w:val="00F9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C33C3"/>
  <w15:chartTrackingRefBased/>
  <w15:docId w15:val="{A42C1BBB-D226-4A65-9B54-B42ADC10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inyurl.com/y8ep483c" TargetMode="External"/><Relationship Id="rId18" Type="http://schemas.openxmlformats.org/officeDocument/2006/relationships/hyperlink" Target="https://imgur.com/a/LcJuhp7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a-inflight-transcriber.herokuapp.com" TargetMode="External"/><Relationship Id="rId17" Type="http://schemas.openxmlformats.org/officeDocument/2006/relationships/hyperlink" Target="https://imgur.com/a/k0x8kr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gur.com/a/acjGnfg" TargetMode="External"/><Relationship Id="rId20" Type="http://schemas.openxmlformats.org/officeDocument/2006/relationships/hyperlink" Target="https://imgur.com/a/dVdZc7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ricwaters.herokuapp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post.com/software/fact-blast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mailto:eswaters@asu.edu" TargetMode="External"/><Relationship Id="rId19" Type="http://schemas.openxmlformats.org/officeDocument/2006/relationships/hyperlink" Target="https://imgur.com/a/9EKZ9C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devpost.com/software/nmtsa-scheduleapp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w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35CDCCAA914AE5A2D462F0C09C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65D3B-061A-43CF-ADEF-F4D3F2202F9B}"/>
      </w:docPartPr>
      <w:docPartBody>
        <w:p w:rsidR="00B7639C" w:rsidRDefault="00B7639C">
          <w:pPr>
            <w:pStyle w:val="F335CDCCAA914AE5A2D462F0C09C8EF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9C"/>
    <w:rsid w:val="000856DD"/>
    <w:rsid w:val="00161EF1"/>
    <w:rsid w:val="00213596"/>
    <w:rsid w:val="006305E6"/>
    <w:rsid w:val="0067044C"/>
    <w:rsid w:val="00A81B78"/>
    <w:rsid w:val="00B7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35CDCCAA914AE5A2D462F0C09C8EF6">
    <w:name w:val="F335CDCCAA914AE5A2D462F0C09C8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4104D-D5AE-4875-A3D8-747F4FC1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388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Waters</dc:creator>
  <cp:keywords/>
  <dc:description>Eric Waters</dc:description>
  <cp:lastModifiedBy>Eric Waters</cp:lastModifiedBy>
  <cp:revision>111</cp:revision>
  <cp:lastPrinted>2021-10-15T01:31:00Z</cp:lastPrinted>
  <dcterms:created xsi:type="dcterms:W3CDTF">2020-08-26T22:05:00Z</dcterms:created>
  <dcterms:modified xsi:type="dcterms:W3CDTF">2022-02-09T02:46:00Z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